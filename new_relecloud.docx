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E829C8" w:rsidRPr="00BE5B9D" w14:paraId="5DC2DD1A" w14:textId="77777777" w:rsidTr="00E829C8">
        <w:trPr>
          <w:trHeight w:val="6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sdt>
            <w:sdtPr>
              <w:id w:val="722881107"/>
              <w:placeholder>
                <w:docPart w:val="4550B8B8E2BB4A1E8B6FD8D3A6109385"/>
              </w:placeholder>
              <w15:appearance w15:val="hidden"/>
            </w:sdtPr>
            <w:sdtEndPr>
              <w:rPr>
                <w:b w:val="0"/>
                <w:noProof/>
                <w:sz w:val="52"/>
                <w:szCs w:val="52"/>
              </w:rPr>
            </w:sdtEndPr>
            <w:sdtContent>
              <w:p w14:paraId="664822C9" w14:textId="77777777" w:rsidR="00E829C8" w:rsidRDefault="00E829C8" w:rsidP="00E829C8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proofErr w:type="spellStart"/>
                <w:r w:rsidRPr="007728E9">
                  <w:rPr>
                    <w:sz w:val="52"/>
                    <w:szCs w:val="52"/>
                  </w:rPr>
                  <w:t>Sovilo</w:t>
                </w:r>
                <w:proofErr w:type="spellEnd"/>
                <w:r w:rsidRPr="007728E9">
                  <w:rPr>
                    <w:sz w:val="52"/>
                    <w:szCs w:val="52"/>
                  </w:rPr>
                  <w:t xml:space="preserve"> Technologies</w:t>
                </w:r>
              </w:p>
              <w:p w14:paraId="7BA76D16" w14:textId="786B5C39" w:rsidR="00E829C8" w:rsidRPr="00BE5B9D" w:rsidRDefault="00E829C8" w:rsidP="00E829C8">
                <w:pPr>
                  <w:pStyle w:val="Tagline"/>
                  <w:framePr w:wrap="around"/>
                  <w:rPr>
                    <w:color w:val="731B1C" w:themeColor="text2" w:themeShade="80"/>
                  </w:rPr>
                </w:pPr>
                <w:r w:rsidRPr="007728E9">
                  <w:rPr>
                    <w:rFonts w:ascii="Algerian" w:hAnsi="Algerian"/>
                    <w:color w:val="304A61" w:themeColor="accent4"/>
                    <w:sz w:val="24"/>
                    <w:szCs w:val="24"/>
                    <w:shd w:val="clear" w:color="auto" w:fill="F7F7F8"/>
                  </w:rPr>
                  <w:t>Crafting excellence through innovation.</w:t>
                </w:r>
              </w:p>
            </w:sdtContent>
          </w:sdt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0D4DC" w14:textId="1B854291" w:rsidR="00E829C8" w:rsidRPr="00356198" w:rsidRDefault="00E829C8" w:rsidP="00E829C8">
            <w:pPr>
              <w:pStyle w:val="Heading1"/>
            </w:pPr>
          </w:p>
        </w:tc>
      </w:tr>
      <w:tr w:rsidR="00E829C8" w:rsidRPr="001E3C2E" w14:paraId="31CBC75F" w14:textId="77777777" w:rsidTr="00E829C8">
        <w:trPr>
          <w:trHeight w:val="633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725D8FBF" w14:textId="50DE53D6" w:rsidR="00E829C8" w:rsidRPr="007728E9" w:rsidRDefault="00E829C8" w:rsidP="00E829C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Email:</w:t>
            </w:r>
            <w:r>
              <w:rPr>
                <w:rFonts w:ascii="Arial Black" w:hAnsi="Arial Black"/>
                <w:sz w:val="20"/>
                <w:szCs w:val="20"/>
              </w:rPr>
              <w:t xml:space="preserve"> </w:t>
            </w:r>
            <w:r w:rsidRPr="007728E9">
              <w:rPr>
                <w:rFonts w:ascii="Arial Black" w:hAnsi="Arial Black"/>
                <w:sz w:val="20"/>
                <w:szCs w:val="20"/>
              </w:rPr>
              <w:t>Sovilotechnologies4070@gmail.com</w:t>
            </w:r>
          </w:p>
          <w:p w14:paraId="0A6075AC" w14:textId="77777777" w:rsidR="00E829C8" w:rsidRPr="007728E9" w:rsidRDefault="00E829C8" w:rsidP="00E829C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Phone:080-222-345</w:t>
            </w:r>
          </w:p>
          <w:p w14:paraId="318EEE86" w14:textId="62577988" w:rsidR="00E829C8" w:rsidRPr="007728E9" w:rsidRDefault="00E829C8" w:rsidP="00E829C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Address: #203,</w:t>
            </w:r>
            <w:r>
              <w:rPr>
                <w:rFonts w:ascii="Arial Black" w:hAnsi="Arial Black"/>
                <w:sz w:val="20"/>
                <w:szCs w:val="20"/>
              </w:rPr>
              <w:t xml:space="preserve"> </w:t>
            </w:r>
            <w:r w:rsidRPr="007728E9">
              <w:rPr>
                <w:rFonts w:ascii="Arial Black" w:hAnsi="Arial Black"/>
                <w:sz w:val="20"/>
                <w:szCs w:val="20"/>
              </w:rPr>
              <w:t>Agastya Towers Sultan Tech-Park,</w:t>
            </w:r>
          </w:p>
          <w:p w14:paraId="78EB7447" w14:textId="53615682" w:rsidR="00E829C8" w:rsidRDefault="00E829C8" w:rsidP="00E829C8">
            <w:r w:rsidRPr="007728E9">
              <w:rPr>
                <w:rFonts w:ascii="Arial Black" w:hAnsi="Arial Black"/>
                <w:sz w:val="20"/>
                <w:szCs w:val="20"/>
              </w:rPr>
              <w:t xml:space="preserve">              Belgaum-Karnataka</w:t>
            </w:r>
            <w:r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7BD8BA0E" w14:textId="77777777" w:rsidR="00E829C8" w:rsidRPr="00356198" w:rsidRDefault="00E829C8" w:rsidP="00E829C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6068BB5CE3DA4064A540150DBAC8A8B7"/>
                </w:placeholder>
                <w:temporary/>
                <w:showingPlcHdr/>
                <w15:appearance w15:val="hidden"/>
              </w:sdtPr>
              <w:sdtContent>
                <w:r w:rsidRPr="00356198">
                  <w:rPr>
                    <w:rStyle w:val="Emphasis"/>
                  </w:rPr>
                  <w:t>INVOICE #</w:t>
                </w:r>
              </w:sdtContent>
            </w:sdt>
            <w:r w:rsidRPr="00356198">
              <w:t xml:space="preserve"> </w:t>
            </w:r>
            <w:sdt>
              <w:sdtPr>
                <w:id w:val="1723867234"/>
                <w:placeholder>
                  <w:docPart w:val="76316B7E919745288EA774704124DA08"/>
                </w:placeholder>
                <w:showingPlcHdr/>
                <w15:appearance w15:val="hidden"/>
              </w:sdtPr>
              <w:sdtContent>
                <w:r w:rsidRPr="00356198">
                  <w:t>111</w:t>
                </w:r>
              </w:sdtContent>
            </w:sdt>
          </w:p>
          <w:p w14:paraId="4466AB70" w14:textId="3D7258D5" w:rsidR="00E829C8" w:rsidRPr="00356198" w:rsidRDefault="00E829C8" w:rsidP="00E829C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40302D77446348BEBD4985DDF64E2476"/>
                </w:placeholder>
                <w:temporary/>
                <w:showingPlcHdr/>
                <w15:appearance w15:val="hidden"/>
              </w:sdtPr>
              <w:sdtContent>
                <w:r w:rsidRPr="00356198">
                  <w:rPr>
                    <w:rStyle w:val="Emphasis"/>
                  </w:rPr>
                  <w:t>Date:</w:t>
                </w:r>
              </w:sdtContent>
            </w:sdt>
            <w:r w:rsidRPr="00356198">
              <w:t xml:space="preserve"> </w:t>
            </w:r>
            <w:sdt>
              <w:sdtPr>
                <w:id w:val="-1433965319"/>
                <w:placeholder>
                  <w:docPart w:val="197E86715A4E43F78553D41757FF390B"/>
                </w:placeholder>
                <w15:appearance w15:val="hidden"/>
              </w:sdtPr>
              <w:sdtContent>
                <w:r>
                  <w:t>08/12/23-08-23 23:47:39</w:t>
                </w:r>
              </w:sdtContent>
            </w:sdt>
          </w:p>
        </w:tc>
      </w:tr>
      <w:tr w:rsidR="00A83EA1" w:rsidRPr="001E3C2E" w14:paraId="2F044BBD" w14:textId="77777777" w:rsidTr="00E829C8">
        <w:trPr>
          <w:trHeight w:val="1859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</w:tcPr>
          <w:p w14:paraId="71AC5FA0" w14:textId="77777777"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4E19D92F04484D22AE9370EF65296669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7CDD6E57" w14:textId="41C0B786" w:rsidR="00967116" w:rsidRDefault="001124DD" w:rsidP="00356198">
            <w:r>
              <w:t>Name:sovil</w:t>
            </w:r>
          </w:p>
          <w:p w14:paraId="55DEEB20" w14:textId="448004AC" w:rsidR="00967116" w:rsidRDefault="001124DD" w:rsidP="00356198">
            <w:r>
              <w:t>Email:</w:t>
            </w:r>
          </w:p>
          <w:p w14:paraId="63EF1DA3" w14:textId="6D9C0853" w:rsidR="00967116" w:rsidRDefault="001124DD" w:rsidP="00356198">
            <w:r>
              <w:t>Phone:</w:t>
            </w:r>
          </w:p>
          <w:p w14:paraId="6140791D" w14:textId="77777777" w:rsidR="001124DD" w:rsidRDefault="001124DD" w:rsidP="00356198">
            <w:r>
              <w:t>Customer Id No:</w:t>
            </w:r>
          </w:p>
          <w:p w14:paraId="1B938E0E" w14:textId="169DA0EA" w:rsidR="00666563" w:rsidRPr="000E5CE9" w:rsidRDefault="001124DD" w:rsidP="00356198">
            <w:r>
              <w:t>Address:</w:t>
            </w:r>
            <w:r w:rsidR="00356198"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06BD80D6" w14:textId="77777777" w:rsidR="00A83EA1" w:rsidRPr="00990269" w:rsidRDefault="00000000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7258F45ADB23455CAC6A969D56816A20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0AD8BAAD069C499DA7C99E9EA2F4D6B8"/>
                </w:placeholder>
                <w:showingPlcHdr/>
                <w15:appearance w15:val="hidden"/>
              </w:sdtPr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2DA5BC3" w14:textId="77777777" w:rsidR="008A3C48" w:rsidRDefault="008A3C48"/>
    <w:p w14:paraId="14A26862" w14:textId="77777777" w:rsidR="009C5836" w:rsidRPr="001E3C2E" w:rsidRDefault="009C5836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771"/>
        <w:gridCol w:w="4688"/>
        <w:gridCol w:w="1737"/>
        <w:gridCol w:w="1730"/>
      </w:tblGrid>
      <w:tr w:rsidR="00E31839" w:rsidRPr="00CE5FDC" w14:paraId="311938C1" w14:textId="77777777" w:rsidTr="00DF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58B29CE" w14:textId="77777777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27BB4FD536174D06AE5F9190406E55A6"/>
                </w:placeholder>
                <w:showingPlcHdr/>
                <w15:appearance w15:val="hidden"/>
              </w:sdtPr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688" w:type="dxa"/>
            <w:vAlign w:val="center"/>
          </w:tcPr>
          <w:p w14:paraId="36CF9223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52FEDF3303F947B69756BF489BCC7E4B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7" w:type="dxa"/>
            <w:vAlign w:val="center"/>
          </w:tcPr>
          <w:p w14:paraId="54261B6F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F04409D9C205475EAE476886B3563BA6"/>
                </w:placeholder>
                <w:showingPlcHdr/>
                <w15:appearance w15:val="hidden"/>
              </w:sdtPr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0" w:type="dxa"/>
            <w:vAlign w:val="center"/>
          </w:tcPr>
          <w:p w14:paraId="54F75F8B" w14:textId="77777777" w:rsidR="00990269" w:rsidRPr="00CE5FDC" w:rsidRDefault="00000000" w:rsidP="00CE5FDC">
            <w:pPr>
              <w:pStyle w:val="ColumnHeadingsWhite"/>
            </w:pPr>
            <w:sdt>
              <w:sdtPr>
                <w:id w:val="1087808530"/>
                <w:placeholder>
                  <w:docPart w:val="E0058DD15861466B9D0101A8F4905CE8"/>
                </w:placeholder>
                <w:showingPlcHdr/>
                <w15:appearance w15:val="hidden"/>
              </w:sdtPr>
              <w:sdtContent>
                <w:r w:rsidR="00CE5FDC" w:rsidRPr="00CE5FDC">
                  <w:t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DF4485" w:rsidRPr="001E3C2E" w14:paraId="779307AE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57A97F" w14:textId="1038FF67" w:rsidR="00990269" w:rsidRPr="001E3C2E" w:rsidRDefault="00EC52EB" w:rsidP="00FC4DCA">
            <w:r>
              <w:t>2</w:t>
            </w:r>
          </w:p>
        </w:tc>
        <w:tc>
          <w:tcPr>
            <w:tcW w:w="4688" w:type="dxa"/>
            <w:vAlign w:val="center"/>
          </w:tcPr>
          <w:p w14:paraId="1F0E6207" w14:textId="3D08D239" w:rsidR="00990269" w:rsidRPr="001E3C2E" w:rsidRDefault="00EC52EB" w:rsidP="00FC4DCA">
            <w:r>
              <w:t>mouse</w:t>
            </w:r>
          </w:p>
        </w:tc>
        <w:tc>
          <w:tcPr>
            <w:tcW w:w="1737" w:type="dxa"/>
            <w:vAlign w:val="center"/>
          </w:tcPr>
          <w:p w14:paraId="05D367CF" w14:textId="39982AF3" w:rsidR="00990269" w:rsidRPr="00761383" w:rsidRDefault="00EC52EB" w:rsidP="00AC1EC2">
            <w:pPr>
              <w:pStyle w:val="Amount"/>
              <w:jc w:val="left"/>
            </w:pPr>
            <w:r>
              <w:t>200</w:t>
            </w:r>
          </w:p>
        </w:tc>
        <w:tc>
          <w:tcPr>
            <w:tcW w:w="1730" w:type="dxa"/>
            <w:vAlign w:val="center"/>
          </w:tcPr>
          <w:p w14:paraId="1A422BB2" w14:textId="2DAD2B0F" w:rsidR="00990269" w:rsidRPr="00761383" w:rsidRDefault="00EC52EB" w:rsidP="00AC1EC2">
            <w:pPr>
              <w:pStyle w:val="Amount"/>
              <w:jc w:val="left"/>
            </w:pPr>
            <w:r>
              <w:t>2</w:t>
            </w:r>
          </w:p>
        </w:tc>
      </w:tr>
      <w:tr w:rsidR="00DF4485" w:rsidRPr="001E3C2E" w14:paraId="66C10235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6FA43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6FCA27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4F23F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C702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4FE811F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7E95E1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4489E6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0F26C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F2EC27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0E467BE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055745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08F1AA31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3A1ACF2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3189CB3C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A86B041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410B8B0E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2E27EE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762AAC65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24881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473BB08F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C2480C8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F6D6A52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394BAAF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1BCA9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21F3420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7F148B9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5E7FB4D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448F7C3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55F05E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373F05C1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tcBorders>
              <w:bottom w:val="single" w:sz="4" w:space="0" w:color="AC292A" w:themeColor="text2" w:themeShade="BF"/>
            </w:tcBorders>
            <w:vAlign w:val="center"/>
          </w:tcPr>
          <w:p w14:paraId="0C3803DF" w14:textId="77777777" w:rsidR="00990269" w:rsidRPr="001E3C2E" w:rsidRDefault="00990269" w:rsidP="00FC4DCA"/>
        </w:tc>
        <w:tc>
          <w:tcPr>
            <w:tcW w:w="4688" w:type="dxa"/>
            <w:tcBorders>
              <w:bottom w:val="single" w:sz="4" w:space="0" w:color="AC292A" w:themeColor="text2" w:themeShade="BF"/>
            </w:tcBorders>
            <w:vAlign w:val="center"/>
          </w:tcPr>
          <w:p w14:paraId="5BF93DE1" w14:textId="77777777" w:rsidR="00990269" w:rsidRPr="001E3C2E" w:rsidRDefault="00990269" w:rsidP="00FC4DCA"/>
        </w:tc>
        <w:tc>
          <w:tcPr>
            <w:tcW w:w="1737" w:type="dxa"/>
            <w:tcBorders>
              <w:bottom w:val="single" w:sz="4" w:space="0" w:color="AC292A" w:themeColor="text2" w:themeShade="BF"/>
            </w:tcBorders>
            <w:vAlign w:val="center"/>
          </w:tcPr>
          <w:p w14:paraId="03C7BF9A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10E28C6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673ECB0C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07CC7E14" w14:textId="77777777" w:rsidR="00990269" w:rsidRPr="001E3C2E" w:rsidRDefault="00990269" w:rsidP="00990269"/>
        </w:tc>
        <w:tc>
          <w:tcPr>
            <w:tcW w:w="1737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4B0D8B40" w14:textId="77777777" w:rsidR="00990269" w:rsidRPr="001E3C2E" w:rsidRDefault="00000000" w:rsidP="00E12343">
            <w:pPr>
              <w:pStyle w:val="Thankyou"/>
            </w:pPr>
            <w:sdt>
              <w:sdtPr>
                <w:alias w:val="Subtotal:"/>
                <w:tag w:val="Subtotal:"/>
                <w:id w:val="-1489780418"/>
                <w:placeholder>
                  <w:docPart w:val="40BD421D6DE5424F80F21766A57C148C"/>
                </w:placeholder>
                <w:temporary/>
                <w:showingPlcHdr/>
                <w15:appearance w15:val="hidden"/>
              </w:sdtPr>
              <w:sdtContent>
                <w:r w:rsidR="00990269">
                  <w:t>Subtotal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1A3E2C0" w14:textId="77777777" w:rsidR="00990269" w:rsidRPr="00DA16F4" w:rsidRDefault="00000000" w:rsidP="00DA16F4">
            <w:pPr>
              <w:pStyle w:val="Amount"/>
            </w:pPr>
            <w:sdt>
              <w:sdtPr>
                <w:id w:val="-1332366432"/>
                <w:placeholder>
                  <w:docPart w:val="6497476ED368467299484F822C255DE0"/>
                </w:placeholder>
                <w:showingPlcHdr/>
                <w15:appearance w15:val="hidden"/>
              </w:sdtPr>
              <w:sdtContent>
                <w:r w:rsidR="00DA16F4" w:rsidRPr="00DA16F4">
                  <w:t>9.99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5FF58C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06964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D81FF4" w14:textId="77777777" w:rsidR="00990269" w:rsidRPr="001E3C2E" w:rsidRDefault="00000000" w:rsidP="00E12343">
            <w:pPr>
              <w:pStyle w:val="Thankyou"/>
            </w:pPr>
            <w:sdt>
              <w:sdtPr>
                <w:alias w:val="Sales Tax:"/>
                <w:tag w:val="Sales Tax:"/>
                <w:id w:val="-2120289343"/>
                <w:placeholder>
                  <w:docPart w:val="F661FB4A4F0D465C802343E29D4F5B33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Sales Tax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74ED2F1" w14:textId="77777777" w:rsidR="00990269" w:rsidRPr="00DA16F4" w:rsidRDefault="00000000" w:rsidP="00DA16F4">
            <w:pPr>
              <w:pStyle w:val="Amount"/>
            </w:pPr>
            <w:sdt>
              <w:sdtPr>
                <w:id w:val="-65496636"/>
                <w:placeholder>
                  <w:docPart w:val="428FBC93073E4D2882692B2E05FEF02A"/>
                </w:placeholder>
                <w:showingPlcHdr/>
                <w15:appearance w15:val="hidden"/>
              </w:sdtPr>
              <w:sdtContent>
                <w:r w:rsidR="00DA16F4" w:rsidRPr="00DA16F4">
                  <w:t>0.00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B8E6877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D42A7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vAlign w:val="center"/>
          </w:tcPr>
          <w:p w14:paraId="71F2C646" w14:textId="77777777" w:rsidR="00990269" w:rsidRPr="001E3C2E" w:rsidRDefault="00000000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A158C67F53E442C2B32F97FB47C72F1A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09AD61D2" w14:textId="77777777" w:rsidR="00990269" w:rsidRPr="00DA16F4" w:rsidRDefault="00000000" w:rsidP="00DA16F4">
            <w:pPr>
              <w:pStyle w:val="Amount"/>
            </w:pPr>
            <w:sdt>
              <w:sdtPr>
                <w:id w:val="721335045"/>
                <w:placeholder>
                  <w:docPart w:val="06897853A2544834B28D22396AE9F23E"/>
                </w:placeholder>
                <w:showingPlcHdr/>
                <w15:appearance w15:val="hidden"/>
              </w:sdtPr>
              <w:sdtContent>
                <w:r w:rsidR="00DA16F4" w:rsidRPr="00DA16F4">
                  <w:t>9.99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014A7965" w14:textId="77777777"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5A1F999A" w14:textId="77777777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11FDB34" w14:textId="68C20D75" w:rsidR="003A1E70" w:rsidRDefault="00000000" w:rsidP="00DA16F4">
            <w:sdt>
              <w:sdtPr>
                <w:id w:val="258877418"/>
                <w:placeholder>
                  <w:docPart w:val="CE249DB2C17843F9AF1EF6BCFB43DBC4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66A9C543DBCC4B89B27B8032862D6728"/>
                </w:placeholder>
                <w15:appearance w15:val="hidden"/>
              </w:sdtPr>
              <w:sdtContent>
                <w:r w:rsidR="00E829C8">
                  <w:t xml:space="preserve">Sovil </w:t>
                </w:r>
                <w:proofErr w:type="spellStart"/>
                <w:r w:rsidR="00E829C8">
                  <w:t>Bagavan</w:t>
                </w:r>
                <w:proofErr w:type="spellEnd"/>
              </w:sdtContent>
            </w:sdt>
          </w:p>
          <w:p w14:paraId="5E29269E" w14:textId="77777777" w:rsidR="003A1E70" w:rsidRPr="00D8761E" w:rsidRDefault="003A1E70" w:rsidP="00DA16F4"/>
          <w:p w14:paraId="6BBB60BD" w14:textId="77777777" w:rsidR="003A1E70" w:rsidRDefault="00000000" w:rsidP="00DA16F4">
            <w:sdt>
              <w:sdtPr>
                <w:id w:val="1410817675"/>
                <w:placeholder>
                  <w:docPart w:val="6196BA1DB5B94EF3B9E81C4A697A7400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29590B1499D24C34992BB4173AE4D242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0E7B1305" w14:textId="77777777" w:rsidR="003A1E70" w:rsidRDefault="003A1E70" w:rsidP="00DA16F4"/>
          <w:p w14:paraId="22957113" w14:textId="77777777" w:rsidR="00CA1CFC" w:rsidRPr="007C7496" w:rsidRDefault="00000000" w:rsidP="00DA16F4">
            <w:sdt>
              <w:sdtPr>
                <w:id w:val="824402651"/>
                <w:placeholder>
                  <w:docPart w:val="AF3D43CE4A1B4125AE9AE240E731B149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9B7C8DFEB41F47F790E65FA92B94A4AD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14:paraId="0C12D4B6" w14:textId="77777777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B18411C" w14:textId="77777777" w:rsidR="003A1E70" w:rsidRDefault="00000000" w:rsidP="00E12343">
            <w:pPr>
              <w:pStyle w:val="Thankyou"/>
            </w:pPr>
            <w:sdt>
              <w:sdtPr>
                <w:id w:val="591587389"/>
                <w:placeholder>
                  <w:docPart w:val="1A5EC5A0AC104DA38A551FEE53E4680D"/>
                </w:placeholder>
                <w:showingPlcHdr/>
                <w15:appearance w15:val="hidden"/>
              </w:sdtPr>
              <w:sdtContent>
                <w:r w:rsidR="00DA16F4" w:rsidRPr="00DA16F4">
                  <w:t>Thank you for your business!</w:t>
                </w:r>
              </w:sdtContent>
            </w:sdt>
            <w:r w:rsidR="00DA16F4">
              <w:t xml:space="preserve"> </w:t>
            </w:r>
          </w:p>
          <w:p w14:paraId="09548F87" w14:textId="33E9B2A9" w:rsidR="00E829C8" w:rsidRDefault="00E829C8" w:rsidP="00E12343">
            <w:pPr>
              <w:pStyle w:val="Thankyou"/>
            </w:pPr>
            <w:r>
              <w:t>Visit Again!</w:t>
            </w:r>
          </w:p>
        </w:tc>
      </w:tr>
    </w:tbl>
    <w:p w14:paraId="4976F31A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D8F1" w14:textId="77777777" w:rsidR="00477E10" w:rsidRDefault="00477E10">
      <w:r>
        <w:separator/>
      </w:r>
    </w:p>
  </w:endnote>
  <w:endnote w:type="continuationSeparator" w:id="0">
    <w:p w14:paraId="7F8321DD" w14:textId="77777777" w:rsidR="00477E10" w:rsidRDefault="0047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E8B6" w14:textId="77777777" w:rsidR="00477E10" w:rsidRDefault="00477E10">
      <w:r>
        <w:separator/>
      </w:r>
    </w:p>
  </w:footnote>
  <w:footnote w:type="continuationSeparator" w:id="0">
    <w:p w14:paraId="6F577A49" w14:textId="77777777" w:rsidR="00477E10" w:rsidRDefault="00477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5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124DD"/>
    <w:rsid w:val="001453AE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77E10"/>
    <w:rsid w:val="004801EC"/>
    <w:rsid w:val="004D6D3B"/>
    <w:rsid w:val="004E3995"/>
    <w:rsid w:val="004F3FB4"/>
    <w:rsid w:val="005029D5"/>
    <w:rsid w:val="00522EAB"/>
    <w:rsid w:val="00531C77"/>
    <w:rsid w:val="005404D4"/>
    <w:rsid w:val="00551108"/>
    <w:rsid w:val="00552F77"/>
    <w:rsid w:val="005641EE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33084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55587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AC1EC2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829C8"/>
    <w:rsid w:val="00E92B02"/>
    <w:rsid w:val="00E9764B"/>
    <w:rsid w:val="00EC52E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7A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il\AppData\Roaming\Microsoft\Templates\Simple%20service%20qu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19D92F04484D22AE9370EF6529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9188-6946-4923-828C-B0536DCBF58A}"/>
      </w:docPartPr>
      <w:docPartBody>
        <w:p w:rsidR="00AE17AA" w:rsidRDefault="00000000">
          <w:pPr>
            <w:pStyle w:val="4E19D92F04484D22AE9370EF65296669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7258F45ADB23455CAC6A969D5681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833A-35CC-422F-9E3C-ABF188BBDB2C}"/>
      </w:docPartPr>
      <w:docPartBody>
        <w:p w:rsidR="00AE17AA" w:rsidRDefault="00000000">
          <w:pPr>
            <w:pStyle w:val="7258F45ADB23455CAC6A969D56816A2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0AD8BAAD069C499DA7C99E9EA2F4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B392-3EA6-46B9-A1D0-D79511F16307}"/>
      </w:docPartPr>
      <w:docPartBody>
        <w:p w:rsidR="00AE17AA" w:rsidRDefault="00000000">
          <w:pPr>
            <w:pStyle w:val="0AD8BAAD069C499DA7C99E9EA2F4D6B8"/>
          </w:pPr>
          <w:r w:rsidRPr="00356198">
            <w:t>2/9/23</w:t>
          </w:r>
        </w:p>
      </w:docPartBody>
    </w:docPart>
    <w:docPart>
      <w:docPartPr>
        <w:name w:val="27BB4FD536174D06AE5F9190406E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11A5-9CF7-4F6F-B93B-EEB8EED3D656}"/>
      </w:docPartPr>
      <w:docPartBody>
        <w:p w:rsidR="00AE17AA" w:rsidRDefault="00000000">
          <w:pPr>
            <w:pStyle w:val="27BB4FD536174D06AE5F9190406E55A6"/>
          </w:pPr>
          <w:r w:rsidRPr="00CE5FDC">
            <w:t>Qty</w:t>
          </w:r>
        </w:p>
      </w:docPartBody>
    </w:docPart>
    <w:docPart>
      <w:docPartPr>
        <w:name w:val="52FEDF3303F947B69756BF489BCC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5680-7227-49C2-98B9-E4D16583FDA8}"/>
      </w:docPartPr>
      <w:docPartBody>
        <w:p w:rsidR="00AE17AA" w:rsidRDefault="00000000">
          <w:pPr>
            <w:pStyle w:val="52FEDF3303F947B69756BF489BCC7E4B"/>
          </w:pPr>
          <w:r w:rsidRPr="00CE5FDC">
            <w:t>Description</w:t>
          </w:r>
        </w:p>
      </w:docPartBody>
    </w:docPart>
    <w:docPart>
      <w:docPartPr>
        <w:name w:val="F04409D9C205475EAE476886B356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A0A0F-407B-4099-BB95-DDC44336A687}"/>
      </w:docPartPr>
      <w:docPartBody>
        <w:p w:rsidR="00AE17AA" w:rsidRDefault="00000000">
          <w:pPr>
            <w:pStyle w:val="F04409D9C205475EAE476886B3563BA6"/>
          </w:pPr>
          <w:r w:rsidRPr="00CE5FDC">
            <w:t>Unit price</w:t>
          </w:r>
        </w:p>
      </w:docPartBody>
    </w:docPart>
    <w:docPart>
      <w:docPartPr>
        <w:name w:val="E0058DD15861466B9D0101A8F490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F9A93-8093-4ED7-8897-CCD425F31786}"/>
      </w:docPartPr>
      <w:docPartBody>
        <w:p w:rsidR="00AE17AA" w:rsidRDefault="00000000">
          <w:pPr>
            <w:pStyle w:val="E0058DD15861466B9D0101A8F4905CE8"/>
          </w:pPr>
          <w:r w:rsidRPr="00CE5FDC">
            <w:t>Line total</w:t>
          </w:r>
        </w:p>
      </w:docPartBody>
    </w:docPart>
    <w:docPart>
      <w:docPartPr>
        <w:name w:val="40BD421D6DE5424F80F21766A57C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B43-2A9E-447A-A929-20B0083A283A}"/>
      </w:docPartPr>
      <w:docPartBody>
        <w:p w:rsidR="00AE17AA" w:rsidRDefault="00000000">
          <w:pPr>
            <w:pStyle w:val="40BD421D6DE5424F80F21766A57C148C"/>
          </w:pPr>
          <w:r>
            <w:t>Subtotal</w:t>
          </w:r>
        </w:p>
      </w:docPartBody>
    </w:docPart>
    <w:docPart>
      <w:docPartPr>
        <w:name w:val="6497476ED368467299484F822C25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E1EC-FDDE-4855-90D4-5BCB3A47D231}"/>
      </w:docPartPr>
      <w:docPartBody>
        <w:p w:rsidR="00AE17AA" w:rsidRDefault="00000000">
          <w:pPr>
            <w:pStyle w:val="6497476ED368467299484F822C255DE0"/>
          </w:pPr>
          <w:r w:rsidRPr="00DA16F4">
            <w:t>9.99</w:t>
          </w:r>
        </w:p>
      </w:docPartBody>
    </w:docPart>
    <w:docPart>
      <w:docPartPr>
        <w:name w:val="F661FB4A4F0D465C802343E29D4F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1F0C-A051-4F41-ABB7-3883DE472DA3}"/>
      </w:docPartPr>
      <w:docPartBody>
        <w:p w:rsidR="00AE17AA" w:rsidRDefault="00000000">
          <w:pPr>
            <w:pStyle w:val="F661FB4A4F0D465C802343E29D4F5B33"/>
          </w:pPr>
          <w:r w:rsidRPr="00990269">
            <w:t>Sales Tax</w:t>
          </w:r>
        </w:p>
      </w:docPartBody>
    </w:docPart>
    <w:docPart>
      <w:docPartPr>
        <w:name w:val="428FBC93073E4D2882692B2E05FEF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E45E-5A56-4310-B0A2-EC20B35CCCAA}"/>
      </w:docPartPr>
      <w:docPartBody>
        <w:p w:rsidR="00AE17AA" w:rsidRDefault="00000000">
          <w:pPr>
            <w:pStyle w:val="428FBC93073E4D2882692B2E05FEF02A"/>
          </w:pPr>
          <w:r w:rsidRPr="00DA16F4">
            <w:t>0.00</w:t>
          </w:r>
        </w:p>
      </w:docPartBody>
    </w:docPart>
    <w:docPart>
      <w:docPartPr>
        <w:name w:val="A158C67F53E442C2B32F97FB47C7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EA93-108F-4AE6-9EAF-81D5CE5FF433}"/>
      </w:docPartPr>
      <w:docPartBody>
        <w:p w:rsidR="00AE17AA" w:rsidRDefault="00000000">
          <w:pPr>
            <w:pStyle w:val="A158C67F53E442C2B32F97FB47C72F1A"/>
          </w:pPr>
          <w:r w:rsidRPr="00990269">
            <w:t>Total</w:t>
          </w:r>
        </w:p>
      </w:docPartBody>
    </w:docPart>
    <w:docPart>
      <w:docPartPr>
        <w:name w:val="06897853A2544834B28D22396AE9F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99D4-0B48-40DF-BD4A-1C1703CB5D3D}"/>
      </w:docPartPr>
      <w:docPartBody>
        <w:p w:rsidR="00AE17AA" w:rsidRDefault="00000000">
          <w:pPr>
            <w:pStyle w:val="06897853A2544834B28D22396AE9F23E"/>
          </w:pPr>
          <w:r w:rsidRPr="00DA16F4">
            <w:t>9.99</w:t>
          </w:r>
        </w:p>
      </w:docPartBody>
    </w:docPart>
    <w:docPart>
      <w:docPartPr>
        <w:name w:val="CE249DB2C17843F9AF1EF6BCFB43D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8A1D-F7F9-455B-B3ED-CE97785B086A}"/>
      </w:docPartPr>
      <w:docPartBody>
        <w:p w:rsidR="00AE17AA" w:rsidRDefault="00000000">
          <w:pPr>
            <w:pStyle w:val="CE249DB2C17843F9AF1EF6BCFB43DBC4"/>
          </w:pPr>
          <w:r w:rsidRPr="00DA16F4">
            <w:t>Quotation prepared by:</w:t>
          </w:r>
        </w:p>
      </w:docPartBody>
    </w:docPart>
    <w:docPart>
      <w:docPartPr>
        <w:name w:val="66A9C543DBCC4B89B27B8032862D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676D-2011-4ADB-9550-2583C2A9ED15}"/>
      </w:docPartPr>
      <w:docPartBody>
        <w:p w:rsidR="00AE17AA" w:rsidRDefault="00000000">
          <w:pPr>
            <w:pStyle w:val="66A9C543DBCC4B89B27B8032862D6728"/>
          </w:pPr>
          <w:r w:rsidRPr="00DA16F4">
            <w:t>Cristina Echevarría</w:t>
          </w:r>
        </w:p>
      </w:docPartBody>
    </w:docPart>
    <w:docPart>
      <w:docPartPr>
        <w:name w:val="6196BA1DB5B94EF3B9E81C4A697A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FD84-D05F-41AD-A931-B39E8C1855BA}"/>
      </w:docPartPr>
      <w:docPartBody>
        <w:p w:rsidR="00AE17AA" w:rsidRDefault="00000000">
          <w:pPr>
            <w:pStyle w:val="6196BA1DB5B94EF3B9E81C4A697A7400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29590B1499D24C34992BB4173AE4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F0EAC-B8A8-41A4-87EE-F0685A32B9EE}"/>
      </w:docPartPr>
      <w:docPartBody>
        <w:p w:rsidR="00AE17AA" w:rsidRDefault="00000000">
          <w:pPr>
            <w:pStyle w:val="29590B1499D24C34992BB4173AE4D242"/>
          </w:pPr>
          <w:r w:rsidRPr="00DA16F4">
            <w:t>All sales final, payment due upon receipt.</w:t>
          </w:r>
        </w:p>
      </w:docPartBody>
    </w:docPart>
    <w:docPart>
      <w:docPartPr>
        <w:name w:val="AF3D43CE4A1B4125AE9AE240E731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B1F6-269D-4B28-A30C-DFB8F906CCC2}"/>
      </w:docPartPr>
      <w:docPartBody>
        <w:p w:rsidR="00AE17AA" w:rsidRDefault="00000000">
          <w:pPr>
            <w:pStyle w:val="AF3D43CE4A1B4125AE9AE240E731B149"/>
          </w:pPr>
          <w:r w:rsidRPr="00DA16F4">
            <w:t>To accept this quotation, sign here and return:</w:t>
          </w:r>
        </w:p>
      </w:docPartBody>
    </w:docPart>
    <w:docPart>
      <w:docPartPr>
        <w:name w:val="9B7C8DFEB41F47F790E65FA92B94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650E-562F-49D5-9F75-122817885730}"/>
      </w:docPartPr>
      <w:docPartBody>
        <w:p w:rsidR="00AE17AA" w:rsidRDefault="00000000">
          <w:pPr>
            <w:pStyle w:val="9B7C8DFEB41F47F790E65FA92B94A4AD"/>
          </w:pPr>
          <w:r w:rsidRPr="00DA16F4">
            <w:t>____________________________________________________</w:t>
          </w:r>
        </w:p>
      </w:docPartBody>
    </w:docPart>
    <w:docPart>
      <w:docPartPr>
        <w:name w:val="1A5EC5A0AC104DA38A551FEE53E4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640-A358-4119-852D-03217AB92C85}"/>
      </w:docPartPr>
      <w:docPartBody>
        <w:p w:rsidR="00AE17AA" w:rsidRDefault="00000000">
          <w:pPr>
            <w:pStyle w:val="1A5EC5A0AC104DA38A551FEE53E4680D"/>
          </w:pPr>
          <w:r w:rsidRPr="00DA16F4">
            <w:t>Thank you for your business!</w:t>
          </w:r>
        </w:p>
      </w:docPartBody>
    </w:docPart>
    <w:docPart>
      <w:docPartPr>
        <w:name w:val="4550B8B8E2BB4A1E8B6FD8D3A6109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F69E8-2885-46E1-A245-F54C09CE1209}"/>
      </w:docPartPr>
      <w:docPartBody>
        <w:p w:rsidR="00000000" w:rsidRDefault="00AE17AA" w:rsidP="00AE17AA">
          <w:pPr>
            <w:pStyle w:val="4550B8B8E2BB4A1E8B6FD8D3A6109385"/>
          </w:pPr>
          <w:r w:rsidRPr="00356198">
            <w:t>Relecloud</w:t>
          </w:r>
        </w:p>
      </w:docPartBody>
    </w:docPart>
    <w:docPart>
      <w:docPartPr>
        <w:name w:val="6068BB5CE3DA4064A540150DBAC8A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E961-5942-4BB0-8B17-64282F1F9B11}"/>
      </w:docPartPr>
      <w:docPartBody>
        <w:p w:rsidR="00000000" w:rsidRDefault="00AE17AA" w:rsidP="00AE17AA">
          <w:pPr>
            <w:pStyle w:val="6068BB5CE3DA4064A540150DBAC8A8B7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76316B7E919745288EA774704124D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99E2B-42A0-4A28-A108-A5EC2FD9E6E2}"/>
      </w:docPartPr>
      <w:docPartBody>
        <w:p w:rsidR="00000000" w:rsidRDefault="00AE17AA" w:rsidP="00AE17AA">
          <w:pPr>
            <w:pStyle w:val="76316B7E919745288EA774704124DA08"/>
          </w:pPr>
          <w:r w:rsidRPr="00356198">
            <w:t>111</w:t>
          </w:r>
        </w:p>
      </w:docPartBody>
    </w:docPart>
    <w:docPart>
      <w:docPartPr>
        <w:name w:val="40302D77446348BEBD4985DDF64E2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EF774-E59A-4864-B0AB-CABEE4401D73}"/>
      </w:docPartPr>
      <w:docPartBody>
        <w:p w:rsidR="00000000" w:rsidRDefault="00AE17AA" w:rsidP="00AE17AA">
          <w:pPr>
            <w:pStyle w:val="40302D77446348BEBD4985DDF64E2476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197E86715A4E43F78553D41757FF3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8D1E7-F5C2-4138-A0E1-98B0DF7795E2}"/>
      </w:docPartPr>
      <w:docPartBody>
        <w:p w:rsidR="00000000" w:rsidRDefault="00AE17AA" w:rsidP="00AE17AA">
          <w:pPr>
            <w:pStyle w:val="197E86715A4E43F78553D41757FF390B"/>
          </w:pPr>
          <w:r w:rsidRPr="00356198">
            <w:t>1/9/23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13"/>
    <w:rsid w:val="00470E13"/>
    <w:rsid w:val="00AE17AA"/>
    <w:rsid w:val="00B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195BC42A64B2689147444886AE8CD">
    <w:name w:val="C66195BC42A64B2689147444886AE8CD"/>
  </w:style>
  <w:style w:type="paragraph" w:customStyle="1" w:styleId="E8E619D66B42466B9F22EA1F88EFB74B">
    <w:name w:val="E8E619D66B42466B9F22EA1F88EFB74B"/>
  </w:style>
  <w:style w:type="paragraph" w:customStyle="1" w:styleId="C167CA764DC04C319D58DA70AD2B699A">
    <w:name w:val="C167CA764DC04C319D58DA70AD2B699A"/>
  </w:style>
  <w:style w:type="paragraph" w:customStyle="1" w:styleId="7E25D3194A8C4969831ADE0D97513952">
    <w:name w:val="7E25D3194A8C4969831ADE0D97513952"/>
  </w:style>
  <w:style w:type="paragraph" w:customStyle="1" w:styleId="1492ACF2E0C54051A71D7423B28514A3">
    <w:name w:val="1492ACF2E0C54051A71D7423B28514A3"/>
  </w:style>
  <w:style w:type="paragraph" w:customStyle="1" w:styleId="BFCB48C31C49419EAD14B4579295BE1F">
    <w:name w:val="BFCB48C31C49419EAD14B4579295BE1F"/>
  </w:style>
  <w:style w:type="paragraph" w:customStyle="1" w:styleId="13FBEF46CB364CBF8359D13882EFCE57">
    <w:name w:val="13FBEF46CB364CBF8359D13882EFCE57"/>
  </w:style>
  <w:style w:type="character" w:styleId="Emphasis">
    <w:name w:val="Emphasis"/>
    <w:uiPriority w:val="99"/>
    <w:qFormat/>
    <w:rsid w:val="00AE17AA"/>
    <w:rPr>
      <w:b/>
      <w:iCs/>
      <w:color w:val="auto"/>
    </w:rPr>
  </w:style>
  <w:style w:type="paragraph" w:customStyle="1" w:styleId="1ACC0818B33D46968A485A96A5BBDD07">
    <w:name w:val="1ACC0818B33D46968A485A96A5BBDD07"/>
  </w:style>
  <w:style w:type="paragraph" w:customStyle="1" w:styleId="CECEED3CED41421FAC208D4B30DFF5FE">
    <w:name w:val="CECEED3CED41421FAC208D4B30DFF5FE"/>
  </w:style>
  <w:style w:type="paragraph" w:customStyle="1" w:styleId="B1A076C8BF1A4068945352E80DB077AA">
    <w:name w:val="B1A076C8BF1A4068945352E80DB077AA"/>
  </w:style>
  <w:style w:type="paragraph" w:customStyle="1" w:styleId="1B4F9B1C382C46058D3DAF525C258C97">
    <w:name w:val="1B4F9B1C382C46058D3DAF525C258C97"/>
  </w:style>
  <w:style w:type="paragraph" w:customStyle="1" w:styleId="4E19D92F04484D22AE9370EF65296669">
    <w:name w:val="4E19D92F04484D22AE9370EF65296669"/>
  </w:style>
  <w:style w:type="paragraph" w:customStyle="1" w:styleId="4550B8B8E2BB4A1E8B6FD8D3A6109385">
    <w:name w:val="4550B8B8E2BB4A1E8B6FD8D3A6109385"/>
    <w:rsid w:val="00AE17AA"/>
  </w:style>
  <w:style w:type="paragraph" w:customStyle="1" w:styleId="A4680816A6E14DA193A2DF60B2B7C905">
    <w:name w:val="A4680816A6E14DA193A2DF60B2B7C905"/>
    <w:rsid w:val="00AE17AA"/>
  </w:style>
  <w:style w:type="paragraph" w:customStyle="1" w:styleId="6068BB5CE3DA4064A540150DBAC8A8B7">
    <w:name w:val="6068BB5CE3DA4064A540150DBAC8A8B7"/>
    <w:rsid w:val="00AE17AA"/>
  </w:style>
  <w:style w:type="paragraph" w:customStyle="1" w:styleId="76316B7E919745288EA774704124DA08">
    <w:name w:val="76316B7E919745288EA774704124DA08"/>
    <w:rsid w:val="00AE17AA"/>
  </w:style>
  <w:style w:type="paragraph" w:customStyle="1" w:styleId="40302D77446348BEBD4985DDF64E2476">
    <w:name w:val="40302D77446348BEBD4985DDF64E2476"/>
    <w:rsid w:val="00AE17AA"/>
  </w:style>
  <w:style w:type="paragraph" w:customStyle="1" w:styleId="197E86715A4E43F78553D41757FF390B">
    <w:name w:val="197E86715A4E43F78553D41757FF390B"/>
    <w:rsid w:val="00AE17AA"/>
  </w:style>
  <w:style w:type="paragraph" w:customStyle="1" w:styleId="7258F45ADB23455CAC6A969D56816A20">
    <w:name w:val="7258F45ADB23455CAC6A969D56816A20"/>
  </w:style>
  <w:style w:type="paragraph" w:customStyle="1" w:styleId="0AD8BAAD069C499DA7C99E9EA2F4D6B8">
    <w:name w:val="0AD8BAAD069C499DA7C99E9EA2F4D6B8"/>
  </w:style>
  <w:style w:type="paragraph" w:customStyle="1" w:styleId="25807D12A016408C85C38A4927AD6224">
    <w:name w:val="25807D12A016408C85C38A4927AD6224"/>
    <w:rsid w:val="00AE17AA"/>
  </w:style>
  <w:style w:type="paragraph" w:customStyle="1" w:styleId="27BB4FD536174D06AE5F9190406E55A6">
    <w:name w:val="27BB4FD536174D06AE5F9190406E55A6"/>
  </w:style>
  <w:style w:type="paragraph" w:customStyle="1" w:styleId="52FEDF3303F947B69756BF489BCC7E4B">
    <w:name w:val="52FEDF3303F947B69756BF489BCC7E4B"/>
  </w:style>
  <w:style w:type="paragraph" w:customStyle="1" w:styleId="F04409D9C205475EAE476886B3563BA6">
    <w:name w:val="F04409D9C205475EAE476886B3563BA6"/>
  </w:style>
  <w:style w:type="paragraph" w:customStyle="1" w:styleId="E0058DD15861466B9D0101A8F4905CE8">
    <w:name w:val="E0058DD15861466B9D0101A8F4905CE8"/>
  </w:style>
  <w:style w:type="paragraph" w:customStyle="1" w:styleId="40BD421D6DE5424F80F21766A57C148C">
    <w:name w:val="40BD421D6DE5424F80F21766A57C148C"/>
  </w:style>
  <w:style w:type="paragraph" w:customStyle="1" w:styleId="6497476ED368467299484F822C255DE0">
    <w:name w:val="6497476ED368467299484F822C255DE0"/>
  </w:style>
  <w:style w:type="paragraph" w:customStyle="1" w:styleId="F661FB4A4F0D465C802343E29D4F5B33">
    <w:name w:val="F661FB4A4F0D465C802343E29D4F5B33"/>
  </w:style>
  <w:style w:type="paragraph" w:customStyle="1" w:styleId="428FBC93073E4D2882692B2E05FEF02A">
    <w:name w:val="428FBC93073E4D2882692B2E05FEF02A"/>
  </w:style>
  <w:style w:type="paragraph" w:customStyle="1" w:styleId="A158C67F53E442C2B32F97FB47C72F1A">
    <w:name w:val="A158C67F53E442C2B32F97FB47C72F1A"/>
  </w:style>
  <w:style w:type="paragraph" w:customStyle="1" w:styleId="06897853A2544834B28D22396AE9F23E">
    <w:name w:val="06897853A2544834B28D22396AE9F23E"/>
  </w:style>
  <w:style w:type="paragraph" w:customStyle="1" w:styleId="CE249DB2C17843F9AF1EF6BCFB43DBC4">
    <w:name w:val="CE249DB2C17843F9AF1EF6BCFB43DBC4"/>
  </w:style>
  <w:style w:type="paragraph" w:customStyle="1" w:styleId="66A9C543DBCC4B89B27B8032862D6728">
    <w:name w:val="66A9C543DBCC4B89B27B8032862D6728"/>
  </w:style>
  <w:style w:type="paragraph" w:customStyle="1" w:styleId="6196BA1DB5B94EF3B9E81C4A697A7400">
    <w:name w:val="6196BA1DB5B94EF3B9E81C4A697A7400"/>
  </w:style>
  <w:style w:type="paragraph" w:customStyle="1" w:styleId="29590B1499D24C34992BB4173AE4D242">
    <w:name w:val="29590B1499D24C34992BB4173AE4D242"/>
  </w:style>
  <w:style w:type="paragraph" w:customStyle="1" w:styleId="AF3D43CE4A1B4125AE9AE240E731B149">
    <w:name w:val="AF3D43CE4A1B4125AE9AE240E731B149"/>
  </w:style>
  <w:style w:type="paragraph" w:customStyle="1" w:styleId="9B7C8DFEB41F47F790E65FA92B94A4AD">
    <w:name w:val="9B7C8DFEB41F47F790E65FA92B94A4AD"/>
  </w:style>
  <w:style w:type="paragraph" w:customStyle="1" w:styleId="1A5EC5A0AC104DA38A551FEE53E4680D">
    <w:name w:val="1A5EC5A0AC104DA38A551FEE53E46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2023-08-12T16:49:00Z</dcterms:created>
  <dcterms:modified xsi:type="dcterms:W3CDTF">2023-08-12T18:33:00Z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